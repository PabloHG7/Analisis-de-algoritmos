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Layout w:type="fixed"/>
        <w:tblLook w:val="0600" w:firstRow="0" w:lastRow="0" w:firstColumn="0" w:lastColumn="0" w:noHBand="1" w:noVBand="1"/>
      </w:tblPr>
      <w:tblGrid>
        <w:gridCol w:w="4820"/>
        <w:gridCol w:w="6095"/>
      </w:tblGrid>
      <w:tr w:rsidR="00A81248" w:rsidRPr="0000352C" w14:paraId="7B161E9C" w14:textId="77777777" w:rsidTr="00C81A11">
        <w:tc>
          <w:tcPr>
            <w:tcW w:w="4820" w:type="dxa"/>
          </w:tcPr>
          <w:p w14:paraId="657BB894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6095" w:type="dxa"/>
          </w:tcPr>
          <w:p w14:paraId="5664FBA0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3683BD1E" w14:textId="77777777" w:rsidTr="00C81A11">
        <w:trPr>
          <w:trHeight w:val="2719"/>
        </w:trPr>
        <w:tc>
          <w:tcPr>
            <w:tcW w:w="4820" w:type="dxa"/>
          </w:tcPr>
          <w:p w14:paraId="1AA13FAF" w14:textId="2620ED7E" w:rsidR="00A81248" w:rsidRPr="00C81A11" w:rsidRDefault="00C81A11" w:rsidP="00C66528">
            <w:pPr>
              <w:pStyle w:val="Ttulo1"/>
              <w:rPr>
                <w:noProof/>
                <w:sz w:val="80"/>
                <w:szCs w:val="80"/>
              </w:rPr>
            </w:pPr>
            <w:r w:rsidRPr="00C81A11">
              <w:rPr>
                <w:noProof/>
                <w:color w:val="000000" w:themeColor="text1"/>
                <w:sz w:val="80"/>
                <w:szCs w:val="8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Divide y vencer</w:t>
            </w:r>
            <w:r>
              <w:rPr>
                <w:noProof/>
                <w:color w:val="000000" w:themeColor="text1"/>
                <w:sz w:val="80"/>
                <w:szCs w:val="8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á</w:t>
            </w:r>
            <w:r w:rsidRPr="00C81A11">
              <w:rPr>
                <w:noProof/>
                <w:color w:val="000000" w:themeColor="text1"/>
                <w:sz w:val="80"/>
                <w:szCs w:val="80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</w:t>
            </w:r>
          </w:p>
        </w:tc>
        <w:tc>
          <w:tcPr>
            <w:tcW w:w="6095" w:type="dxa"/>
          </w:tcPr>
          <w:p w14:paraId="3714DD8A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613ED2BB" w14:textId="77777777" w:rsidTr="00C81A11">
        <w:trPr>
          <w:trHeight w:val="8509"/>
        </w:trPr>
        <w:tc>
          <w:tcPr>
            <w:tcW w:w="4820" w:type="dxa"/>
          </w:tcPr>
          <w:p w14:paraId="76FAF466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B39A911" wp14:editId="1E17DC1A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D826B5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6095" w:type="dxa"/>
          </w:tcPr>
          <w:p w14:paraId="147ED85B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2A832836" w14:textId="77777777" w:rsidTr="00C81A11">
        <w:trPr>
          <w:trHeight w:val="1299"/>
        </w:trPr>
        <w:tc>
          <w:tcPr>
            <w:tcW w:w="4820" w:type="dxa"/>
          </w:tcPr>
          <w:p w14:paraId="42272833" w14:textId="77777777" w:rsidR="00A81248" w:rsidRPr="00C81A11" w:rsidRDefault="00A81248">
            <w:pPr>
              <w:rPr>
                <w:noProof/>
                <w:color w:val="123869" w:themeColor="accent1"/>
                <w:sz w:val="40"/>
                <w:szCs w:val="40"/>
              </w:rPr>
            </w:pPr>
          </w:p>
        </w:tc>
        <w:tc>
          <w:tcPr>
            <w:tcW w:w="6095" w:type="dxa"/>
          </w:tcPr>
          <w:p w14:paraId="733E0551" w14:textId="740D07EE" w:rsidR="00A81248" w:rsidRPr="00C81A11" w:rsidRDefault="00C81A11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17 de enero de 2023</w:t>
            </w:r>
          </w:p>
          <w:p w14:paraId="32F63464" w14:textId="77777777" w:rsidR="00C81A11" w:rsidRPr="00C81A11" w:rsidRDefault="00C81A11" w:rsidP="00C81A11">
            <w:pPr>
              <w:rPr>
                <w:color w:val="123869" w:themeColor="accent1"/>
              </w:rPr>
            </w:pPr>
          </w:p>
          <w:p w14:paraId="6E380BB2" w14:textId="77777777" w:rsidR="00C81A11" w:rsidRPr="00C81A11" w:rsidRDefault="00C81A11" w:rsidP="00C81A11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Analisis y Diseño de Algoritmos</w:t>
            </w:r>
          </w:p>
          <w:p w14:paraId="2D5ED7A2" w14:textId="0BD10EF9" w:rsidR="00C81A11" w:rsidRPr="00C81A11" w:rsidRDefault="00C81A11" w:rsidP="00C81A11">
            <w:pPr>
              <w:rPr>
                <w:color w:val="123869" w:themeColor="accent1"/>
              </w:rPr>
            </w:pPr>
          </w:p>
        </w:tc>
      </w:tr>
      <w:tr w:rsidR="00A81248" w:rsidRPr="0000352C" w14:paraId="4DC18543" w14:textId="77777777" w:rsidTr="00C81A11">
        <w:trPr>
          <w:trHeight w:val="2231"/>
        </w:trPr>
        <w:tc>
          <w:tcPr>
            <w:tcW w:w="4820" w:type="dxa"/>
          </w:tcPr>
          <w:p w14:paraId="04AA689A" w14:textId="77777777" w:rsidR="00A81248" w:rsidRPr="00C81A11" w:rsidRDefault="00A81248">
            <w:pPr>
              <w:rPr>
                <w:noProof/>
                <w:color w:val="123869" w:themeColor="accent1"/>
                <w:sz w:val="40"/>
                <w:szCs w:val="40"/>
              </w:rPr>
            </w:pPr>
          </w:p>
        </w:tc>
        <w:tc>
          <w:tcPr>
            <w:tcW w:w="6095" w:type="dxa"/>
          </w:tcPr>
          <w:p w14:paraId="187B8C47" w14:textId="26C20FEE" w:rsidR="00A81248" w:rsidRPr="00C81A11" w:rsidRDefault="00C81A11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  <w:r w:rsidRPr="00C81A11">
              <w:rPr>
                <w:noProof/>
                <w:color w:val="123869" w:themeColor="accent1"/>
                <w:sz w:val="40"/>
                <w:szCs w:val="40"/>
              </w:rPr>
              <w:t>Herrera Guadarrama Juan Pablo</w:t>
            </w:r>
            <w:r w:rsidR="00C66528" w:rsidRPr="00C81A11">
              <w:rPr>
                <w:noProof/>
                <w:color w:val="123869" w:themeColor="accent1"/>
                <w:sz w:val="40"/>
                <w:szCs w:val="40"/>
                <w:lang w:bidi="es-ES"/>
              </w:rPr>
              <w:t xml:space="preserve"> </w:t>
            </w:r>
          </w:p>
          <w:p w14:paraId="56C13956" w14:textId="6171F8FF" w:rsidR="00A81248" w:rsidRPr="00C81A11" w:rsidRDefault="00A81248" w:rsidP="00A81248">
            <w:pPr>
              <w:pStyle w:val="Ttulo2"/>
              <w:rPr>
                <w:noProof/>
                <w:color w:val="123869" w:themeColor="accent1"/>
                <w:sz w:val="40"/>
                <w:szCs w:val="40"/>
              </w:rPr>
            </w:pPr>
          </w:p>
        </w:tc>
      </w:tr>
    </w:tbl>
    <w:p w14:paraId="14224032" w14:textId="77777777" w:rsidR="000C4ED1" w:rsidRPr="0000352C" w:rsidRDefault="000C4ED1">
      <w:pPr>
        <w:rPr>
          <w:noProof/>
        </w:rPr>
      </w:pPr>
    </w:p>
    <w:p w14:paraId="4DE90720" w14:textId="77777777" w:rsidR="00FB65B8" w:rsidRPr="0000352C" w:rsidRDefault="00FB65B8" w:rsidP="00A24793">
      <w:pPr>
        <w:rPr>
          <w:noProof/>
        </w:rPr>
      </w:pPr>
    </w:p>
    <w:p w14:paraId="5A3DB4FE" w14:textId="77777777" w:rsidR="00A24793" w:rsidRPr="0000352C" w:rsidRDefault="00A24793">
      <w:pPr>
        <w:rPr>
          <w:noProof/>
        </w:rPr>
      </w:pPr>
    </w:p>
    <w:p w14:paraId="7FDEF1DE" w14:textId="35A20E3A" w:rsidR="00C81A11" w:rsidRDefault="00C81A11" w:rsidP="00862BD0">
      <w:pPr>
        <w:pStyle w:val="Ttulo3"/>
        <w:numPr>
          <w:ilvl w:val="0"/>
          <w:numId w:val="2"/>
        </w:numPr>
        <w:rPr>
          <w:noProof/>
        </w:rPr>
      </w:pPr>
      <w:r>
        <w:rPr>
          <w:noProof/>
        </w:rPr>
        <w:t>Divide y vencer</w:t>
      </w:r>
      <w:r w:rsidR="00904685">
        <w:rPr>
          <w:noProof/>
        </w:rPr>
        <w:t>á</w:t>
      </w:r>
      <w:r>
        <w:rPr>
          <w:noProof/>
        </w:rPr>
        <w:t>s</w:t>
      </w:r>
    </w:p>
    <w:p w14:paraId="413614EB" w14:textId="77777777" w:rsidR="0054284B" w:rsidRDefault="0054284B" w:rsidP="0054284B">
      <w:pPr>
        <w:pStyle w:val="Prrafodelista"/>
        <w:ind w:left="1440"/>
      </w:pPr>
    </w:p>
    <w:p w14:paraId="59C4C30B" w14:textId="1F134476" w:rsidR="00904685" w:rsidRDefault="0054284B" w:rsidP="0054284B">
      <w:pPr>
        <w:pStyle w:val="Prrafodelista"/>
        <w:numPr>
          <w:ilvl w:val="0"/>
          <w:numId w:val="7"/>
        </w:numPr>
      </w:pPr>
      <w:r>
        <w:t>Recursiva</w:t>
      </w:r>
    </w:p>
    <w:p w14:paraId="583A35FE" w14:textId="174C55AF" w:rsidR="0054284B" w:rsidRDefault="0054284B" w:rsidP="0054284B">
      <w:pPr>
        <w:pStyle w:val="Prrafodelista"/>
        <w:numPr>
          <w:ilvl w:val="0"/>
          <w:numId w:val="7"/>
        </w:numPr>
      </w:pPr>
      <w:r>
        <w:t xml:space="preserve">Descompone el problema original en subproblemas que son </w:t>
      </w:r>
      <w:proofErr w:type="spellStart"/>
      <w:r>
        <w:t>mas</w:t>
      </w:r>
      <w:proofErr w:type="spellEnd"/>
      <w:r>
        <w:t xml:space="preserve"> fáciles de resolver</w:t>
      </w:r>
    </w:p>
    <w:p w14:paraId="0155C4E3" w14:textId="2BF2649E" w:rsidR="0054284B" w:rsidRDefault="0054284B" w:rsidP="0054284B">
      <w:pPr>
        <w:pStyle w:val="Prrafodelista"/>
        <w:numPr>
          <w:ilvl w:val="0"/>
          <w:numId w:val="7"/>
        </w:numPr>
      </w:pPr>
      <w:r>
        <w:t xml:space="preserve">Instancias mas sencillas </w:t>
      </w:r>
    </w:p>
    <w:p w14:paraId="0D0AD792" w14:textId="2D13D35B" w:rsidR="0054284B" w:rsidRDefault="0054284B" w:rsidP="0054284B">
      <w:pPr>
        <w:pStyle w:val="Prrafodelista"/>
        <w:numPr>
          <w:ilvl w:val="0"/>
          <w:numId w:val="7"/>
        </w:numPr>
      </w:pPr>
      <w:r>
        <w:t>Árbol de invocaciones</w:t>
      </w:r>
    </w:p>
    <w:p w14:paraId="6CA01369" w14:textId="2398290F" w:rsidR="0054284B" w:rsidRDefault="0054284B" w:rsidP="0054284B">
      <w:pPr>
        <w:pStyle w:val="Prrafodelista"/>
        <w:numPr>
          <w:ilvl w:val="0"/>
          <w:numId w:val="7"/>
        </w:numPr>
      </w:pPr>
      <w:r>
        <w:t>En el peor de los casos con una profundidad alta</w:t>
      </w:r>
    </w:p>
    <w:p w14:paraId="1F6BFC1E" w14:textId="77777777" w:rsidR="0054284B" w:rsidRDefault="0054284B" w:rsidP="0054284B">
      <w:pPr>
        <w:ind w:left="1080"/>
      </w:pPr>
    </w:p>
    <w:p w14:paraId="6C7B6179" w14:textId="77777777" w:rsidR="00904685" w:rsidRDefault="00904685" w:rsidP="00CF17F1">
      <w:pPr>
        <w:pStyle w:val="Ttulo3"/>
        <w:ind w:left="1080"/>
      </w:pPr>
      <w:r>
        <w:t xml:space="preserve"> Análisis y diseño</w:t>
      </w:r>
    </w:p>
    <w:p w14:paraId="54574F0D" w14:textId="30A0056D" w:rsidR="00904685" w:rsidRDefault="00904685" w:rsidP="00904685"/>
    <w:p w14:paraId="05FCE1DF" w14:textId="32461FB2" w:rsidR="003F6B5F" w:rsidRPr="003F6B5F" w:rsidRDefault="003F6B5F" w:rsidP="00E35034">
      <w:pPr>
        <w:ind w:left="567" w:right="567"/>
        <w:jc w:val="both"/>
        <w:rPr>
          <w:rFonts w:ascii="Arial" w:hAnsi="Arial" w:cs="Arial"/>
        </w:rPr>
      </w:pPr>
      <w:r w:rsidRPr="003F6B5F">
        <w:rPr>
          <w:rFonts w:ascii="Arial" w:hAnsi="Arial" w:cs="Arial"/>
        </w:rPr>
        <w:t>Una breve explicación…</w:t>
      </w:r>
    </w:p>
    <w:p w14:paraId="473AAE9B" w14:textId="6E833132" w:rsidR="003F6B5F" w:rsidRPr="003F6B5F" w:rsidRDefault="003F6B5F" w:rsidP="00E35034">
      <w:pPr>
        <w:ind w:left="567" w:right="567"/>
        <w:jc w:val="both"/>
        <w:rPr>
          <w:rFonts w:ascii="Arial" w:hAnsi="Arial" w:cs="Arial"/>
        </w:rPr>
      </w:pPr>
      <w:r w:rsidRPr="003F6B5F">
        <w:rPr>
          <w:rFonts w:ascii="Arial" w:hAnsi="Arial" w:cs="Arial"/>
        </w:rPr>
        <w:t>El programa a grandes rasgos gira una imagen, con la ayuda de recursividad y la técnica de divide y vencerás.</w:t>
      </w:r>
    </w:p>
    <w:p w14:paraId="3A034AEB" w14:textId="64831395" w:rsidR="003F6B5F" w:rsidRDefault="003F6B5F" w:rsidP="00E35034">
      <w:pPr>
        <w:ind w:left="567" w:right="567"/>
        <w:jc w:val="both"/>
        <w:rPr>
          <w:rFonts w:ascii="Arial" w:hAnsi="Arial" w:cs="Arial"/>
        </w:rPr>
      </w:pPr>
      <w:r w:rsidRPr="003F6B5F">
        <w:rPr>
          <w:rFonts w:ascii="Arial" w:hAnsi="Arial" w:cs="Arial"/>
        </w:rPr>
        <w:t>Para una imagen .</w:t>
      </w:r>
      <w:proofErr w:type="spellStart"/>
      <w:r w:rsidRPr="003F6B5F">
        <w:rPr>
          <w:rFonts w:ascii="Arial" w:hAnsi="Arial" w:cs="Arial"/>
        </w:rPr>
        <w:t>bmp</w:t>
      </w:r>
      <w:proofErr w:type="spellEnd"/>
      <w:r w:rsidRPr="003F6B5F">
        <w:rPr>
          <w:rFonts w:ascii="Arial" w:hAnsi="Arial" w:cs="Arial"/>
        </w:rPr>
        <w:t xml:space="preserve"> </w:t>
      </w:r>
      <w:r w:rsidR="00E35034" w:rsidRPr="003F6B5F">
        <w:rPr>
          <w:rFonts w:ascii="Arial" w:hAnsi="Arial" w:cs="Arial"/>
        </w:rPr>
        <w:t>cuadrada</w:t>
      </w:r>
      <w:r w:rsidR="00E35034">
        <w:rPr>
          <w:rFonts w:ascii="Arial" w:hAnsi="Arial" w:cs="Arial"/>
        </w:rPr>
        <w:t xml:space="preserve">, donde el </w:t>
      </w:r>
      <w:r w:rsidRPr="003F6B5F">
        <w:rPr>
          <w:rFonts w:ascii="Arial" w:hAnsi="Arial" w:cs="Arial"/>
        </w:rPr>
        <w:t>lado=potencia de 2 es decir (2*2,4*</w:t>
      </w:r>
      <w:r>
        <w:rPr>
          <w:rFonts w:ascii="Arial" w:hAnsi="Arial" w:cs="Arial"/>
        </w:rPr>
        <w:t>4</w:t>
      </w:r>
      <w:r w:rsidRPr="003F6B5F">
        <w:rPr>
          <w:rFonts w:ascii="Arial" w:hAnsi="Arial" w:cs="Arial"/>
        </w:rPr>
        <w:t>,</w:t>
      </w:r>
      <w:r>
        <w:rPr>
          <w:rFonts w:ascii="Arial" w:hAnsi="Arial" w:cs="Arial"/>
        </w:rPr>
        <w:t>16*16, 2</w:t>
      </w:r>
      <w:r w:rsidRPr="003F6B5F">
        <w:rPr>
          <w:rFonts w:ascii="Arial" w:hAnsi="Arial" w:cs="Arial"/>
          <w:vertAlign w:val="superscript"/>
        </w:rPr>
        <w:t>n</w:t>
      </w:r>
      <w:r w:rsidRPr="003F6B5F">
        <w:rPr>
          <w:rFonts w:ascii="Arial" w:hAnsi="Arial" w:cs="Arial"/>
        </w:rPr>
        <w:t>*</w:t>
      </w:r>
      <w:r>
        <w:rPr>
          <w:rFonts w:ascii="Arial" w:hAnsi="Arial" w:cs="Arial"/>
        </w:rPr>
        <w:t xml:space="preserve"> 2</w:t>
      </w:r>
      <w:r w:rsidRPr="003F6B5F">
        <w:rPr>
          <w:rFonts w:ascii="Arial" w:hAnsi="Arial" w:cs="Arial"/>
          <w:vertAlign w:val="superscript"/>
        </w:rPr>
        <w:t>n</w:t>
      </w:r>
      <w:r w:rsidRPr="003F6B5F">
        <w:rPr>
          <w:rFonts w:ascii="Arial" w:hAnsi="Arial" w:cs="Arial"/>
        </w:rPr>
        <w:t>)</w:t>
      </w:r>
    </w:p>
    <w:p w14:paraId="53E98085" w14:textId="52CD6219" w:rsidR="003F6B5F" w:rsidRDefault="003F6B5F" w:rsidP="00E35034">
      <w:pPr>
        <w:ind w:left="567" w:righ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 que se hace es </w:t>
      </w:r>
      <w:r w:rsidR="00E35034">
        <w:rPr>
          <w:rFonts w:ascii="Arial" w:hAnsi="Arial" w:cs="Arial"/>
        </w:rPr>
        <w:t>ir reduciendo la imagen si se tiene una imagen de 16*16, segmenta la imagen hasta tener una de 2*2 y ahí es cuando trabaja las operaciones de mover los pixeles para que la imagen quede rotada esto con la ayuda de recursión la parte de divide y vencerás es la segmentación de la imagen si se tenia una matriz de 16*16 se redujo a pequeñas imágenes de 2*2</w:t>
      </w:r>
    </w:p>
    <w:p w14:paraId="2C39340C" w14:textId="298E7778" w:rsidR="0054284B" w:rsidRDefault="0054284B" w:rsidP="00E35034">
      <w:pPr>
        <w:ind w:left="567" w:right="567"/>
        <w:jc w:val="both"/>
        <w:rPr>
          <w:rFonts w:ascii="Arial" w:hAnsi="Arial" w:cs="Arial"/>
        </w:rPr>
      </w:pPr>
    </w:p>
    <w:p w14:paraId="5989F888" w14:textId="77777777" w:rsidR="0054284B" w:rsidRPr="003F6B5F" w:rsidRDefault="0054284B" w:rsidP="00E35034">
      <w:pPr>
        <w:ind w:left="567" w:right="567"/>
        <w:jc w:val="both"/>
        <w:rPr>
          <w:rFonts w:ascii="Arial" w:hAnsi="Arial" w:cs="Arial"/>
        </w:rPr>
      </w:pPr>
    </w:p>
    <w:p w14:paraId="11949A46" w14:textId="0B9F46F6" w:rsidR="003F6B5F" w:rsidRDefault="00EC7F7C" w:rsidP="003F6B5F">
      <w:pPr>
        <w:ind w:left="284" w:right="452"/>
      </w:pPr>
      <w:r>
        <w:t xml:space="preserve">Su complejidad es </w:t>
      </w:r>
      <w:proofErr w:type="spellStart"/>
      <w:r>
        <w:rPr>
          <w:i/>
          <w:iCs/>
        </w:rPr>
        <w:t>N</w:t>
      </w:r>
      <w:r w:rsidRPr="00EC7F7C">
        <w:rPr>
          <w:i/>
          <w:iCs/>
        </w:rPr>
        <w:t>log</w:t>
      </w:r>
      <w:r>
        <w:rPr>
          <w:i/>
          <w:iCs/>
        </w:rPr>
        <w:t>N</w:t>
      </w:r>
      <w:proofErr w:type="spellEnd"/>
    </w:p>
    <w:p w14:paraId="594EEEC2" w14:textId="555CDCC6" w:rsidR="00E35034" w:rsidRDefault="00E35034" w:rsidP="003F6B5F">
      <w:pPr>
        <w:ind w:left="284" w:right="452"/>
      </w:pPr>
    </w:p>
    <w:p w14:paraId="3480755F" w14:textId="7F8E9671" w:rsidR="00904685" w:rsidRDefault="00904685" w:rsidP="00CF17F1">
      <w:pPr>
        <w:pStyle w:val="Ttulo3"/>
        <w:ind w:left="1080"/>
      </w:pPr>
      <w:r>
        <w:t xml:space="preserve"> Código fuente</w:t>
      </w:r>
    </w:p>
    <w:p w14:paraId="6344C9F8" w14:textId="6332EC2C" w:rsidR="00CF17F1" w:rsidRDefault="00CF17F1" w:rsidP="00CF17F1">
      <w:r>
        <w:t>Usando programación estructurada</w:t>
      </w:r>
    </w:p>
    <w:p w14:paraId="339B3C5C" w14:textId="77777777" w:rsidR="00CF17F1" w:rsidRPr="00CF17F1" w:rsidRDefault="00CF17F1" w:rsidP="00CF17F1">
      <w:pPr>
        <w:pStyle w:val="Ttulo4"/>
        <w:rPr>
          <w:b/>
          <w:bCs/>
        </w:rPr>
      </w:pPr>
    </w:p>
    <w:p w14:paraId="1A231FC4" w14:textId="430DC2E7" w:rsidR="00CF17F1" w:rsidRPr="00CF17F1" w:rsidRDefault="00CF17F1" w:rsidP="00CF17F1">
      <w:pPr>
        <w:pStyle w:val="Ttulo4"/>
        <w:rPr>
          <w:b/>
          <w:bCs/>
        </w:rPr>
      </w:pPr>
      <w:proofErr w:type="spellStart"/>
      <w:r w:rsidRPr="00CF17F1">
        <w:rPr>
          <w:b/>
          <w:bCs/>
        </w:rPr>
        <w:t>Main.h</w:t>
      </w:r>
      <w:proofErr w:type="spellEnd"/>
    </w:p>
    <w:p w14:paraId="4CFC2119" w14:textId="77777777" w:rsidR="00CF17F1" w:rsidRPr="00CF17F1" w:rsidRDefault="00CF17F1" w:rsidP="00CF17F1"/>
    <w:p w14:paraId="7C73C51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stdio.h</w:t>
      </w:r>
      <w:proofErr w:type="spellEnd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005D033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stdlib.h</w:t>
      </w:r>
      <w:proofErr w:type="spellEnd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0B4FF76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stdint.h</w:t>
      </w:r>
      <w:proofErr w:type="spellEnd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15D3997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string.h</w:t>
      </w:r>
      <w:proofErr w:type="spellEnd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71B2568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math.h</w:t>
      </w:r>
      <w:proofErr w:type="spellEnd"/>
      <w:r w:rsidRPr="00CF17F1"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61AEB63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6909E7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751C103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//cambiar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numero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para seleccionar distintas  resoluciones</w:t>
      </w:r>
    </w:p>
    <w:p w14:paraId="50A64D9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1024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16FC7F3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entrada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"ejem2_c.bmp"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6FA837A4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salida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"ImagenR2.bmp"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236B7B4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6D66020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/* run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this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program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using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the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console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pauser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or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add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your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own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getch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,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system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("pause")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or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input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loop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*/</w:t>
      </w:r>
    </w:p>
    <w:p w14:paraId="7D68A43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32703AD4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main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argc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argv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[])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168DAC1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540E9B8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FILE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4F709ED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FILE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2E89BAE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tam2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//ancho y alto de la imagen</w:t>
      </w:r>
    </w:p>
    <w:p w14:paraId="74D3F6DF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direccion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direccion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donde se guardan los datos de las matrices</w:t>
      </w:r>
    </w:p>
    <w:p w14:paraId="02B2C9B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leidos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1FF233E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;;</w:t>
      </w:r>
    </w:p>
    <w:p w14:paraId="29BDC90A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lastRenderedPageBreak/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ap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70D63DE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buffer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6610B1E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temporal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29852084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733D33A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//abre el archivo</w:t>
      </w:r>
    </w:p>
    <w:p w14:paraId="0DF292D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fopen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entrada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</w:t>
      </w:r>
      <w:proofErr w:type="spellStart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rb</w:t>
      </w:r>
      <w:proofErr w:type="spellEnd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2DF8E70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NULL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40C2C61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0B371B9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perror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 xml:space="preserve">"Error: no se </w:t>
      </w:r>
      <w:proofErr w:type="spellStart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abrio</w:t>
      </w:r>
      <w:proofErr w:type="spellEnd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 xml:space="preserve"> el archivo\n"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5C29DCD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exit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4D095F3F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7B97D07F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A26857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2DAB3F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//lee el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header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del archivo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bmp</w:t>
      </w:r>
      <w:proofErr w:type="spellEnd"/>
    </w:p>
    <w:p w14:paraId="1B36079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</w:p>
    <w:p w14:paraId="02CEA41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4C7A14F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buffer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fgetc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//lee byte por byte</w:t>
      </w:r>
    </w:p>
    <w:p w14:paraId="028254C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//guarda la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direccion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de la matriz</w:t>
      </w:r>
    </w:p>
    <w:p w14:paraId="5CFBC82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&gt;=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10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&amp;&amp;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13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423AB3A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109CCBA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ap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*)&amp;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direccion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4FFFDFF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ap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buffer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26403C9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0960F3E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7799B3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//guarda el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(ancho) de la matriz</w:t>
      </w:r>
    </w:p>
    <w:p w14:paraId="3F45677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&gt;=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18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&amp;&amp;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21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649E7D0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2F2F054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ap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*)&amp;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39EA542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ap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18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buffer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DAC24F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00127FF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//guarda el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(alto) de la matriz</w:t>
      </w:r>
    </w:p>
    <w:p w14:paraId="60C483D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&gt;=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22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&amp;&amp;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25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6E02D02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7CF7879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ap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*)&amp;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tam2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3F195A3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ap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22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buffer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4AA79A6B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ADBE6E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01369C5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"La anchura es:%d Y la altura es:%d\n"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tam2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2719713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</w:p>
    <w:p w14:paraId="1618B46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//comprobaciones de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tamanio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de la imagen</w:t>
      </w:r>
    </w:p>
    <w:p w14:paraId="4CCEAB7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!=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tam2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//comprueba que es cuadrada</w:t>
      </w:r>
    </w:p>
    <w:p w14:paraId="2F9447E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69791C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 xml:space="preserve">"Error ingrese una imagen de </w:t>
      </w:r>
      <w:proofErr w:type="spellStart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resolucion</w:t>
      </w:r>
      <w:proofErr w:type="spellEnd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 xml:space="preserve"> cuadrada"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5FC175B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exit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1BCD93D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8AD9F4F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34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//comprueba que sea una potencia de 2, menor a 2^32</w:t>
      </w:r>
    </w:p>
    <w:p w14:paraId="77C56B5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BB4F4E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double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pow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double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double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1824103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3A8F0724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break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1C11BEE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6FD5810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33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6CC4C77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5424B78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"Tu archivo no es potencia de 2"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1FA1C92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exit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1CADBFF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50AA63C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3C2F5E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"Archivo aceptado. Prosiguiendo\n"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5961721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0A63CDC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31D92B5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creacion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de la matriz</w:t>
      </w:r>
    </w:p>
    <w:p w14:paraId="735FCA3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//B</w:t>
      </w:r>
    </w:p>
    <w:p w14:paraId="3CDCBF1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//G</w:t>
      </w:r>
    </w:p>
    <w:p w14:paraId="7B9C015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//R</w:t>
      </w:r>
    </w:p>
    <w:p w14:paraId="2AEB551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212C5D7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3E09D58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lastRenderedPageBreak/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1A5254B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6388F02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</w:p>
    <w:p w14:paraId="17721C2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rewind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//regresa al inicio del archivo</w:t>
      </w:r>
    </w:p>
    <w:p w14:paraId="0FAED40B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</w:p>
    <w:p w14:paraId="4109759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que mueve al comienzo de los datos de las matrices para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despues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leer de las matrices</w:t>
      </w:r>
    </w:p>
    <w:p w14:paraId="22F152F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direccion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</w:p>
    <w:p w14:paraId="1F0976A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491A784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temporal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fgetc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1784324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458A81E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DA62ACB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//empieza a guardar los datos en las matrices en memoria</w:t>
      </w:r>
    </w:p>
    <w:p w14:paraId="1AC4B09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//filas</w:t>
      </w:r>
    </w:p>
    <w:p w14:paraId="06B6B094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29A0C19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//columnas</w:t>
      </w:r>
    </w:p>
    <w:p w14:paraId="172F443A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0B59296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fgetc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7696476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fgetc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7E3F403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fgetc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5B8E941B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temporal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fgetc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//lee basura (0xff)</w:t>
      </w:r>
    </w:p>
    <w:p w14:paraId="07D4B6D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0677003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E501AF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</w:t>
      </w:r>
    </w:p>
    <w:p w14:paraId="02275F8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//gira las matrices usando divide y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venceras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</w:p>
    <w:p w14:paraId="3B88AA2A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girar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04F4EB3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girar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42F0ABA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girar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25F5ACCA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</w:p>
    <w:p w14:paraId="5CF27EA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/*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generacion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el nuevo archivo*/</w:t>
      </w:r>
    </w:p>
    <w:p w14:paraId="5DF27CA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rewind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//regresa al inicio del archivo</w:t>
      </w:r>
    </w:p>
    <w:p w14:paraId="3AA4E949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fopen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salida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</w:t>
      </w:r>
      <w:proofErr w:type="spellStart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wb</w:t>
      </w:r>
      <w:proofErr w:type="spellEnd"/>
      <w:r w:rsidRPr="00CF17F1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63966E7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1D186FA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//lee la cabecera vieja y escribe la nueva</w:t>
      </w:r>
    </w:p>
    <w:p w14:paraId="4D7FF16B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escritos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405D85F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direccion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</w:p>
    <w:p w14:paraId="5EE9246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31257A4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temporal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fgetc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//lee del archivo de entrada byte a byte</w:t>
      </w:r>
    </w:p>
    <w:p w14:paraId="05D1A66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escritos 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fwrite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(&amp;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temporal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//escribe en el archivo byte por byte conforme lee</w:t>
      </w:r>
    </w:p>
    <w:p w14:paraId="56E898E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43DA7B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temporal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0xff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//variable 0xff que separa los datos de las matrices del archivo 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bmp</w:t>
      </w:r>
      <w:proofErr w:type="spellEnd"/>
    </w:p>
    <w:p w14:paraId="3C57BEE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//filas</w:t>
      </w:r>
    </w:p>
    <w:p w14:paraId="0D431F8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31C2FD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//columnas</w:t>
      </w:r>
    </w:p>
    <w:p w14:paraId="4B6429BD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5CA2214F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escritos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fwrite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(&amp;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//escribe el dato de la matriz Blue</w:t>
      </w:r>
    </w:p>
    <w:p w14:paraId="52E4B1E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escritos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fwrite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(&amp;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//escribe el dato de la matriz Green</w:t>
      </w:r>
    </w:p>
    <w:p w14:paraId="2A89114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escritos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fwrite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(&amp;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//escribe el dato de la matriz Red</w:t>
      </w:r>
    </w:p>
    <w:p w14:paraId="6769ADE2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escritos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fwrite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(&amp;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temporal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//escribe la constante 0xff</w:t>
      </w:r>
    </w:p>
    <w:p w14:paraId="5C409B0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5894DC4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6F791E55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148DA3AF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//libera la memoria de la matrices usadas</w:t>
      </w:r>
    </w:p>
    <w:p w14:paraId="18CD2D5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</w:p>
    <w:p w14:paraId="1251485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5351BE8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free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]);</w:t>
      </w:r>
    </w:p>
    <w:p w14:paraId="0206F100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free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]);</w:t>
      </w:r>
    </w:p>
    <w:p w14:paraId="5F584A1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free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]);</w:t>
      </w:r>
    </w:p>
    <w:p w14:paraId="591E497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79F447AB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free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matrizB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2B6E603C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lastRenderedPageBreak/>
        <w:tab/>
        <w:t>free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matrizG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446EB40A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free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matrizR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5FDC018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52BF381A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//termina y cierra los archivos</w:t>
      </w:r>
    </w:p>
    <w:p w14:paraId="0CD8200E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5A526E0F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</w:t>
      </w:r>
      <w:proofErr w:type="spellStart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fprintf</w:t>
      </w:r>
      <w:proofErr w:type="spellEnd"/>
      <w:r w:rsidRPr="00CF17F1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( "%d,\n", n);</w:t>
      </w:r>
    </w:p>
    <w:p w14:paraId="27551F66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07A25FC1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fclose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archvEsc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7B401E77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fclose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archvLec</w:t>
      </w:r>
      <w:proofErr w:type="spellEnd"/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65DDB3A3" w14:textId="77777777" w:rsidR="00CF17F1" w:rsidRPr="00CF17F1" w:rsidRDefault="00CF17F1" w:rsidP="00CF17F1">
      <w:pPr>
        <w:pStyle w:val="Prrafodelista"/>
        <w:numPr>
          <w:ilvl w:val="0"/>
          <w:numId w:val="2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 w:rsidRPr="00CF17F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proofErr w:type="spellEnd"/>
      <w:r w:rsidRPr="00CF17F1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CF17F1"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185B5C6D" w14:textId="05417086" w:rsidR="00CF17F1" w:rsidRDefault="00CF17F1" w:rsidP="00CF17F1">
      <w:pPr>
        <w:pStyle w:val="Prrafodelista"/>
        <w:numPr>
          <w:ilvl w:val="0"/>
          <w:numId w:val="2"/>
        </w:numPr>
      </w:pPr>
      <w:r w:rsidRPr="00CF17F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F239A93" w14:textId="21D8E1CE" w:rsidR="00904685" w:rsidRDefault="00CF17F1" w:rsidP="0090468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AA3A0D" wp14:editId="7F6EE6BD">
                <wp:simplePos x="0" y="0"/>
                <wp:positionH relativeFrom="column">
                  <wp:posOffset>527685</wp:posOffset>
                </wp:positionH>
                <wp:positionV relativeFrom="paragraph">
                  <wp:posOffset>167005</wp:posOffset>
                </wp:positionV>
                <wp:extent cx="5048250" cy="219075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2190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40355FC" w14:textId="77777777" w:rsidR="00CF17F1" w:rsidRDefault="00CF17F1"/>
                        </w:txbxContent>
                      </wps:txbx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AA3A0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.55pt;margin-top:13.15pt;width:397.5pt;height:1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" filled="f" stroked="f" strokeweight="1pt">
                <v:stroke miterlimit="4"/>
                <v:textbox style="mso-fit-shape-to-text:t" inset="4pt,4pt,4pt,4pt">
                  <w:txbxContent>
                    <w:p w14:paraId="040355FC" w14:textId="77777777" w:rsidR="00CF17F1" w:rsidRDefault="00CF17F1"/>
                  </w:txbxContent>
                </v:textbox>
              </v:shape>
            </w:pict>
          </mc:Fallback>
        </mc:AlternateContent>
      </w:r>
    </w:p>
    <w:p w14:paraId="6E28DC80" w14:textId="5C96E0F0" w:rsidR="003F6B5F" w:rsidRDefault="003F6B5F" w:rsidP="00904685"/>
    <w:p w14:paraId="23402FD4" w14:textId="7BAF32A1" w:rsidR="00CF17F1" w:rsidRPr="00CF17F1" w:rsidRDefault="00CF17F1" w:rsidP="00CF17F1">
      <w:pPr>
        <w:pStyle w:val="Ttulo4"/>
        <w:rPr>
          <w:b/>
          <w:bCs/>
        </w:rPr>
      </w:pPr>
      <w:r w:rsidRPr="00CF17F1">
        <w:rPr>
          <w:b/>
          <w:bCs/>
        </w:rPr>
        <w:t>funciones_P1.h</w:t>
      </w:r>
    </w:p>
    <w:p w14:paraId="3A3F981F" w14:textId="34BBA592" w:rsidR="00CF17F1" w:rsidRDefault="00CF17F1" w:rsidP="00904685"/>
    <w:p w14:paraId="24CCB02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5B8DFC9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stdlib.h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711F15F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stdint.h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5099EBD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string.h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3BFA360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math.h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08F6B17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7B02C15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33BF759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//asigna memoria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dinamica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a una matriz cuadrada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tamXtam</w:t>
      </w:r>
      <w:proofErr w:type="spellEnd"/>
    </w:p>
    <w:p w14:paraId="530F76E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135058B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0C6899E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23E4436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matriz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malloc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*));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</w:t>
      </w:r>
    </w:p>
    <w:p w14:paraId="06FB7BA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</w:p>
    <w:p w14:paraId="78C35AF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NULL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79863A8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2D813EA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perror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"Error al asignar memoria de filas"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524DDAF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exit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0FD551E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05B4CD0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</w:p>
    <w:p w14:paraId="042AA73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735EA83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*)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malloc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sizeof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116977F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162C1AF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3513669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perror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"Error al asignar memoria de columnas"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4452DE0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A1BCCF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579207B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183E492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288A137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5418DCE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//muestra la matriz en pantalla</w:t>
      </w:r>
    </w:p>
    <w:p w14:paraId="58E021C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muestraMatriz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297C932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2B2714E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155A409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//recorre filas</w:t>
      </w:r>
    </w:p>
    <w:p w14:paraId="426D4DD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7650925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tam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//recorre columnas</w:t>
      </w:r>
    </w:p>
    <w:p w14:paraId="0C0AEDE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1A553F6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"[%.2x]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]);</w:t>
      </w:r>
    </w:p>
    <w:p w14:paraId="536D809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2AEB39F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puts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1D1A633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85BE85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8ED9C3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6E8EA37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que gira la matriz</w:t>
      </w:r>
    </w:p>
    <w:p w14:paraId="712158D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girar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){</w:t>
      </w:r>
    </w:p>
    <w:p w14:paraId="2759A62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354786E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){</w:t>
      </w:r>
    </w:p>
    <w:p w14:paraId="140FEF6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//caso base </w:t>
      </w:r>
    </w:p>
    <w:p w14:paraId="425F992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688283F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aux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//guarda valor en variable temporal</w:t>
      </w:r>
    </w:p>
    <w:p w14:paraId="720D9A0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0EDB160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5E9AEF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//gira la matriz de 2x2</w:t>
      </w:r>
    </w:p>
    <w:p w14:paraId="70EAF79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</w:p>
    <w:p w14:paraId="0128B02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10FB65D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177FE65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20B4842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aux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483E23D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12F0FD1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422AAD7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7A4D214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else</w:t>
      </w:r>
      <w:proofErr w:type="spellEnd"/>
    </w:p>
    <w:p w14:paraId="7C021DA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78382B2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declaracion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de variables</w:t>
      </w:r>
    </w:p>
    <w:p w14:paraId="1DDCDD9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miniMatriz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3D2D18D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61F7C3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0EC86E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D00CFC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732F8FB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2A9019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//asigna memoria a las matrices </w:t>
      </w:r>
    </w:p>
    <w:p w14:paraId="28AFA0A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miniMatriz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miniMatriz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</w:t>
      </w:r>
    </w:p>
    <w:p w14:paraId="74B2FE7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matriz1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11D9C76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matriz2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6AC33A5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matriz3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5EA214D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matriz4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B0651E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0C80BD9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//copia los datos de las dos matrices internas superiores</w:t>
      </w:r>
    </w:p>
    <w:p w14:paraId="41F55BC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7CCF0E6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//copia los datos de las dos matrices internas inferiores</w:t>
      </w:r>
    </w:p>
    <w:p w14:paraId="2E67695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5041212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DA2646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//llamada recursiva a la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funcion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girar enviando las cuatro matrices que conforman a matriz</w:t>
      </w:r>
    </w:p>
    <w:p w14:paraId="09F2D84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girar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4460D8D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girar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526A916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girar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5D59278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girar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404F7E8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44B6CCC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//copia en una matriz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aux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los datos de matriz1</w:t>
      </w:r>
    </w:p>
    <w:p w14:paraId="33D9C05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copia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miniMatriz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43B3796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5744608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//gira las matrices con los datos internos ya girados</w:t>
      </w:r>
    </w:p>
    <w:p w14:paraId="75389A5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copia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1785363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copia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6C7DFB0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copia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3815137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>copia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miniMatriz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1B988BE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463B13C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37369E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//reasigna a la matriz original</w:t>
      </w:r>
    </w:p>
    <w:p w14:paraId="5DB19E6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215A73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//dadas matriz1 y matriz2 reasigna los datos en la parte superior de matriz</w:t>
      </w:r>
    </w:p>
    <w:p w14:paraId="13BC906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copiaDosMatrInv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43FC3B0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3E70445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//dadas matriz3 y matriz4 reasigna los datos en la parte inferior de matriz</w:t>
      </w:r>
    </w:p>
    <w:p w14:paraId="73FAB98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copiaDosMatrInv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/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74ACA73D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1E98D3B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//libera la memoria de matriz        </w:t>
      </w:r>
    </w:p>
    <w:p w14:paraId="67FEAD0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free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miniMatriz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3040E36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free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4461861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free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C61203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free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651E3A0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  <w:t xml:space="preserve">free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53A5A44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49BB09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matriz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</w:p>
    <w:p w14:paraId="33D2CD0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390F56A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1C7C6D2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copia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6C756B1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F9ACC2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2096591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42E5BE3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02BF60E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//recorre filas</w:t>
      </w:r>
    </w:p>
    <w:p w14:paraId="02F47F3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78C134E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//recorre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columasn</w:t>
      </w:r>
      <w:proofErr w:type="spellEnd"/>
    </w:p>
    <w:p w14:paraId="27175D2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465E62D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2E027D4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//copia el contenido</w:t>
      </w:r>
    </w:p>
    <w:p w14:paraId="308C652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1511860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5C4E790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4984EE6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0BBA095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7B04D2A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0312232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//copiados matrices debido a que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matrizO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se encuentran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apunatadores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a las filas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tamanio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0 a ancho </w:t>
      </w:r>
    </w:p>
    <w:p w14:paraId="69DBDBA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//( que tiene los datos de la matriz de izquierda (matriz 1) y la matriz derecha(matri2))</w:t>
      </w:r>
    </w:p>
    <w:p w14:paraId="32863D8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matrizIzq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62F36D2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2FAFA72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00ACFE5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07A5B0F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//filas</w:t>
      </w:r>
    </w:p>
    <w:p w14:paraId="7A829C0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7FA92CB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1824910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//columnas</w:t>
      </w:r>
    </w:p>
    <w:p w14:paraId="4DDD078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33765FD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5F46C15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matrizIzq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387446C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5FCD0DA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589177B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5FAA7C3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2A6C814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FA77FB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77DA8469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1516AB8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//dadas dos matrices copia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matrizO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los datos de ambas, debido a que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matrizD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se encuentran los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apunatadores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</w:t>
      </w:r>
    </w:p>
    <w:p w14:paraId="21C0205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//a las filas de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tamanio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 xml:space="preserve"> 0 a ancho (que tiene los datos de la matriz de izquierda (matriz 1) y la matriz derecha(matri2))</w:t>
      </w:r>
    </w:p>
    <w:p w14:paraId="62A61E9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copiaDosMatrInv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matrizIzq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19F1924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3848EF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</w:p>
    <w:p w14:paraId="6F6CB0C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37C5C9F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++)</w:t>
      </w:r>
    </w:p>
    <w:p w14:paraId="39E1A0E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1FE7BE0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1870E34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for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s-MX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++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14:paraId="3DCC46D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{</w:t>
      </w:r>
    </w:p>
    <w:p w14:paraId="60C60EA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292CFC2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matrizIzq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3DD14133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ancho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matrizDer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];</w:t>
      </w:r>
    </w:p>
    <w:p w14:paraId="1FBF18BF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01251B5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0796F58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</w:p>
    <w:p w14:paraId="45553D57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1DCB9062" w14:textId="721F1206" w:rsidR="00CF17F1" w:rsidRDefault="00CF17F1" w:rsidP="00CF17F1">
      <w:pPr>
        <w:pStyle w:val="Prrafodelista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}</w:t>
      </w:r>
    </w:p>
    <w:p w14:paraId="2390CFAA" w14:textId="057B6495" w:rsidR="00CF17F1" w:rsidRDefault="00CF17F1" w:rsidP="00904685"/>
    <w:p w14:paraId="69CE67F7" w14:textId="2E7765A5" w:rsidR="00CF17F1" w:rsidRPr="00CF17F1" w:rsidRDefault="00CF17F1" w:rsidP="00CF17F1">
      <w:pPr>
        <w:pStyle w:val="Ttulo4"/>
        <w:rPr>
          <w:b/>
          <w:bCs/>
        </w:rPr>
      </w:pPr>
    </w:p>
    <w:p w14:paraId="35832889" w14:textId="2D117CE0" w:rsidR="00CF17F1" w:rsidRPr="00CF17F1" w:rsidRDefault="00CF17F1" w:rsidP="00CF17F1">
      <w:pPr>
        <w:pStyle w:val="Ttulo4"/>
        <w:rPr>
          <w:b/>
          <w:bCs/>
        </w:rPr>
      </w:pPr>
      <w:r w:rsidRPr="00CF17F1">
        <w:rPr>
          <w:b/>
          <w:bCs/>
        </w:rPr>
        <w:t>Cabecera_P1.h</w:t>
      </w:r>
    </w:p>
    <w:p w14:paraId="17334521" w14:textId="24EFB711" w:rsidR="00CF17F1" w:rsidRDefault="00CF17F1" w:rsidP="00904685"/>
    <w:p w14:paraId="712E0D9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stdio.h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0ECCD338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stdlib.h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62CFD200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stdint.h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59B82ED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string.h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09EA4DC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#include &lt;</w:t>
      </w:r>
      <w:proofErr w:type="spellStart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math.h</w:t>
      </w:r>
      <w:proofErr w:type="spellEnd"/>
      <w:r>
        <w:rPr>
          <w:rFonts w:ascii="Courier New" w:hAnsi="Courier New" w:cs="Courier New"/>
          <w:color w:val="804000"/>
          <w:sz w:val="20"/>
          <w:szCs w:val="20"/>
          <w:highlight w:val="white"/>
          <w:lang w:val="es-MX"/>
        </w:rPr>
        <w:t>&gt;</w:t>
      </w:r>
    </w:p>
    <w:p w14:paraId="7CB6399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75CCF49A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52D0BD8B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2D04523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asignaMemMatrizCuadrada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19D3D8B6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muestraMatriz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6F2D7CD4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girar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3F1AD27E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copia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030A00D2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copiaDosMatrInv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31CE31FC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copiaDosMatr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unsigned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char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**,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  <w:lang w:val="es-MX"/>
        </w:rPr>
        <w:t>int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14:paraId="4E606525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631509B1" w14:textId="77777777" w:rsidR="00CF17F1" w:rsidRDefault="00CF17F1" w:rsidP="00CF17F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14:paraId="1B4EC3DF" w14:textId="583B740A" w:rsidR="00CF17F1" w:rsidRDefault="00CF17F1" w:rsidP="00904685"/>
    <w:p w14:paraId="39B02E55" w14:textId="36EE4347" w:rsidR="00CF17F1" w:rsidRDefault="00CF17F1" w:rsidP="00904685"/>
    <w:p w14:paraId="6D97D0CF" w14:textId="77777777" w:rsidR="00CF17F1" w:rsidRDefault="00CF17F1" w:rsidP="00904685"/>
    <w:p w14:paraId="67E0458B" w14:textId="77777777" w:rsidR="00CF17F1" w:rsidRDefault="00CF17F1" w:rsidP="00904685"/>
    <w:p w14:paraId="53EDC3CE" w14:textId="7A9BF25A" w:rsidR="00904685" w:rsidRDefault="00904685" w:rsidP="0080791C">
      <w:pPr>
        <w:pStyle w:val="Ttulo3"/>
      </w:pPr>
      <w:r>
        <w:t>Evidencias</w:t>
      </w:r>
    </w:p>
    <w:p w14:paraId="4BAD66AC" w14:textId="197434BA" w:rsidR="0080791C" w:rsidRDefault="0080791C" w:rsidP="007D1403">
      <w:pPr>
        <w:pStyle w:val="Prrafodelista"/>
      </w:pPr>
    </w:p>
    <w:p w14:paraId="3480DA89" w14:textId="77777777" w:rsidR="0080791C" w:rsidRDefault="0080791C" w:rsidP="0080791C">
      <w:pPr>
        <w:pStyle w:val="Prrafodelista"/>
      </w:pPr>
    </w:p>
    <w:p w14:paraId="3EB8E7CA" w14:textId="6835985C" w:rsidR="0080791C" w:rsidRDefault="0080791C" w:rsidP="0080791C">
      <w:pPr>
        <w:pStyle w:val="Prrafodelista"/>
        <w:numPr>
          <w:ilvl w:val="0"/>
          <w:numId w:val="4"/>
        </w:numPr>
      </w:pPr>
      <w:r>
        <w:t>El programa lee una imagen .</w:t>
      </w:r>
      <w:proofErr w:type="spellStart"/>
      <w:r>
        <w:t>bmp</w:t>
      </w:r>
      <w:proofErr w:type="spellEnd"/>
      <w:r>
        <w:t xml:space="preserve"> cuadrada, donde L=2</w:t>
      </w:r>
      <w:r w:rsidRPr="0080791C">
        <w:rPr>
          <w:vertAlign w:val="superscript"/>
        </w:rPr>
        <w:t>n</w:t>
      </w:r>
      <w:r>
        <w:t xml:space="preserve"> en caso de ser diferente nos marca un erro desde el principio diciéndonos el largo y ancho de la imagen</w:t>
      </w:r>
    </w:p>
    <w:p w14:paraId="7929545C" w14:textId="41965737" w:rsidR="0080791C" w:rsidRDefault="0080791C" w:rsidP="0080791C"/>
    <w:p w14:paraId="3F9CB452" w14:textId="70B25C2A" w:rsidR="0080791C" w:rsidRDefault="0080791C" w:rsidP="0080791C">
      <w:r>
        <w:rPr>
          <w:noProof/>
        </w:rPr>
        <w:drawing>
          <wp:inline distT="0" distB="0" distL="0" distR="0" wp14:anchorId="05869D8A" wp14:editId="5B34465C">
            <wp:extent cx="6767830" cy="3804920"/>
            <wp:effectExtent l="0" t="0" r="0" b="50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4393" w14:textId="59F5D0EE" w:rsidR="0080791C" w:rsidRDefault="0080791C" w:rsidP="0080791C"/>
    <w:p w14:paraId="465D1CD7" w14:textId="7D2850E6" w:rsidR="007D1403" w:rsidRDefault="007D1403" w:rsidP="0080791C"/>
    <w:p w14:paraId="0EB47DDF" w14:textId="3D4D804B" w:rsidR="007D1403" w:rsidRDefault="007D1403" w:rsidP="0080791C"/>
    <w:p w14:paraId="613FA47F" w14:textId="61968183" w:rsidR="007D1403" w:rsidRDefault="007D1403" w:rsidP="0080791C"/>
    <w:p w14:paraId="65F37593" w14:textId="47F27353" w:rsidR="007D1403" w:rsidRDefault="007D1403" w:rsidP="0080791C"/>
    <w:p w14:paraId="3B3F18B6" w14:textId="7EA3C49F" w:rsidR="007D1403" w:rsidRDefault="007D1403" w:rsidP="0080791C"/>
    <w:p w14:paraId="6BBB050A" w14:textId="00BD4573" w:rsidR="007D1403" w:rsidRDefault="007D1403" w:rsidP="0080791C"/>
    <w:p w14:paraId="781E0725" w14:textId="33050364" w:rsidR="007D1403" w:rsidRDefault="007D1403" w:rsidP="0080791C"/>
    <w:p w14:paraId="625FD663" w14:textId="11B0839C" w:rsidR="007D1403" w:rsidRDefault="007D1403" w:rsidP="0080791C"/>
    <w:p w14:paraId="3BB5C3E0" w14:textId="472837CD" w:rsidR="007D1403" w:rsidRDefault="007D1403" w:rsidP="0080791C"/>
    <w:p w14:paraId="6CF17BA0" w14:textId="0720A642" w:rsidR="007D1403" w:rsidRDefault="007D1403" w:rsidP="0080791C"/>
    <w:p w14:paraId="0A96F2A5" w14:textId="77777777" w:rsidR="007D1403" w:rsidRDefault="007D1403" w:rsidP="0080791C"/>
    <w:p w14:paraId="13087D66" w14:textId="77777777" w:rsidR="0080791C" w:rsidRPr="0080791C" w:rsidRDefault="0080791C" w:rsidP="0080791C"/>
    <w:p w14:paraId="637D9DD6" w14:textId="3B9E11EA" w:rsidR="00904685" w:rsidRDefault="00413DE8" w:rsidP="00413DE8">
      <w:pPr>
        <w:pStyle w:val="Prrafodelista"/>
        <w:numPr>
          <w:ilvl w:val="0"/>
          <w:numId w:val="4"/>
        </w:numPr>
      </w:pPr>
      <w:r>
        <w:t>Cuando metemos una imagen de forma correcta se puede apreciar así, nos genero la nueva imagen “ImagenR2.bmp”</w:t>
      </w:r>
    </w:p>
    <w:p w14:paraId="3A22057D" w14:textId="77777777" w:rsidR="007D1403" w:rsidRDefault="007D1403" w:rsidP="007D1403">
      <w:pPr>
        <w:pStyle w:val="Prrafodelista"/>
      </w:pPr>
    </w:p>
    <w:p w14:paraId="53AA25B5" w14:textId="27816DB8" w:rsidR="007D1403" w:rsidRDefault="007D1403" w:rsidP="007D1403">
      <w:pPr>
        <w:pStyle w:val="Prrafodelista"/>
        <w:jc w:val="center"/>
      </w:pPr>
      <w:r>
        <w:rPr>
          <w:noProof/>
        </w:rPr>
        <w:drawing>
          <wp:inline distT="0" distB="0" distL="0" distR="0" wp14:anchorId="2B5AF1AE" wp14:editId="26A39B2A">
            <wp:extent cx="3724275" cy="3533775"/>
            <wp:effectExtent l="0" t="0" r="9525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l="38280" t="500" r="6690" b="6626"/>
                    <a:stretch/>
                  </pic:blipFill>
                  <pic:spPr bwMode="auto">
                    <a:xfrm>
                      <a:off x="0" y="0"/>
                      <a:ext cx="372427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90F49" w14:textId="77777777" w:rsidR="00413DE8" w:rsidRDefault="00413DE8" w:rsidP="00413DE8">
      <w:pPr>
        <w:pStyle w:val="Prrafodelista"/>
      </w:pPr>
    </w:p>
    <w:p w14:paraId="6AA8D293" w14:textId="0120DF22" w:rsidR="00413DE8" w:rsidRDefault="007D1403" w:rsidP="00413DE8">
      <w:pPr>
        <w:pStyle w:val="Prrafodelista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F716FC9" wp14:editId="651CB93F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6767830" cy="3804920"/>
            <wp:effectExtent l="0" t="0" r="0" b="508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9B37B0" w14:textId="77777777" w:rsidR="00413DE8" w:rsidRDefault="00413DE8" w:rsidP="00413DE8">
      <w:pPr>
        <w:pStyle w:val="Prrafodelista"/>
      </w:pPr>
    </w:p>
    <w:p w14:paraId="25DB0DA8" w14:textId="07707ABA" w:rsidR="00413DE8" w:rsidRDefault="00413DE8" w:rsidP="00413DE8">
      <w:pPr>
        <w:pStyle w:val="Prrafodelista"/>
      </w:pPr>
    </w:p>
    <w:p w14:paraId="3FD4F291" w14:textId="5AD03230" w:rsidR="00413DE8" w:rsidRDefault="00413DE8" w:rsidP="0080791C">
      <w:pPr>
        <w:pStyle w:val="Ttulo3"/>
      </w:pPr>
    </w:p>
    <w:p w14:paraId="00223E59" w14:textId="3CBE86D1" w:rsidR="00413DE8" w:rsidRDefault="00413DE8" w:rsidP="00413DE8"/>
    <w:p w14:paraId="7446D964" w14:textId="5D0EB4E8" w:rsidR="00413DE8" w:rsidRDefault="00413DE8" w:rsidP="00413DE8"/>
    <w:p w14:paraId="183F118F" w14:textId="4691564B" w:rsidR="00413DE8" w:rsidRDefault="00413DE8" w:rsidP="00413DE8"/>
    <w:p w14:paraId="50A84FB1" w14:textId="77777777" w:rsidR="00413DE8" w:rsidRPr="00413DE8" w:rsidRDefault="00413DE8" w:rsidP="00413DE8"/>
    <w:p w14:paraId="79A17559" w14:textId="77777777" w:rsidR="00413DE8" w:rsidRDefault="00413DE8" w:rsidP="0080791C">
      <w:pPr>
        <w:pStyle w:val="Ttulo3"/>
      </w:pPr>
    </w:p>
    <w:p w14:paraId="651CF913" w14:textId="676A71ED" w:rsidR="00904685" w:rsidRPr="00852E12" w:rsidRDefault="00904685" w:rsidP="0080791C">
      <w:pPr>
        <w:pStyle w:val="Ttulo3"/>
      </w:pPr>
      <w:r>
        <w:t xml:space="preserve">Referencias </w:t>
      </w:r>
    </w:p>
    <w:p w14:paraId="70D2B33F" w14:textId="77777777" w:rsidR="00C81A11" w:rsidRPr="00C81A11" w:rsidRDefault="00C81A11" w:rsidP="00C81A11"/>
    <w:sectPr w:rsidR="00C81A11" w:rsidRPr="00C81A11" w:rsidSect="00A31A5B">
      <w:footerReference w:type="even" r:id="rId13"/>
      <w:footerReference w:type="default" r:id="rId14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E1332" w14:textId="77777777" w:rsidR="00C42A93" w:rsidRDefault="00C42A93" w:rsidP="001205A1">
      <w:r>
        <w:separator/>
      </w:r>
    </w:p>
  </w:endnote>
  <w:endnote w:type="continuationSeparator" w:id="0">
    <w:p w14:paraId="2D41A535" w14:textId="77777777" w:rsidR="00C42A93" w:rsidRDefault="00C42A93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145919A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34EF6C68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Content>
      <w:p w14:paraId="0FF06F5F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03341601" w14:textId="77777777" w:rsidTr="00A84125">
      <w:tc>
        <w:tcPr>
          <w:tcW w:w="5329" w:type="dxa"/>
        </w:tcPr>
        <w:p w14:paraId="15ED5C04" w14:textId="13848CF6" w:rsidR="001205A1" w:rsidRPr="001205A1" w:rsidRDefault="00C81A11" w:rsidP="00C66528">
          <w:pPr>
            <w:pStyle w:val="Piedepgina"/>
          </w:pPr>
          <w:r>
            <w:t xml:space="preserve">Divide y vencerás </w:t>
          </w:r>
        </w:p>
      </w:tc>
      <w:tc>
        <w:tcPr>
          <w:tcW w:w="5329" w:type="dxa"/>
        </w:tcPr>
        <w:p w14:paraId="4DEFCA63" w14:textId="77777777" w:rsidR="001205A1" w:rsidRPr="001205A1" w:rsidRDefault="001205A1" w:rsidP="00A31A5B">
          <w:pPr>
            <w:pStyle w:val="Piedepgina"/>
          </w:pPr>
        </w:p>
      </w:tc>
    </w:tr>
  </w:tbl>
  <w:p w14:paraId="003CD645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A8EBC" w14:textId="77777777" w:rsidR="00C42A93" w:rsidRDefault="00C42A93" w:rsidP="001205A1">
      <w:r>
        <w:separator/>
      </w:r>
    </w:p>
  </w:footnote>
  <w:footnote w:type="continuationSeparator" w:id="0">
    <w:p w14:paraId="3D1241F7" w14:textId="77777777" w:rsidR="00C42A93" w:rsidRDefault="00C42A93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6CEA"/>
    <w:multiLevelType w:val="hybridMultilevel"/>
    <w:tmpl w:val="186E8D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E0DFE"/>
    <w:multiLevelType w:val="hybridMultilevel"/>
    <w:tmpl w:val="E80EEE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36B8"/>
    <w:multiLevelType w:val="hybridMultilevel"/>
    <w:tmpl w:val="E6783A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14E2D"/>
    <w:multiLevelType w:val="hybridMultilevel"/>
    <w:tmpl w:val="224AB3B8"/>
    <w:lvl w:ilvl="0" w:tplc="205E26F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003280"/>
    <w:multiLevelType w:val="hybridMultilevel"/>
    <w:tmpl w:val="195E8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F1E2C"/>
    <w:multiLevelType w:val="hybridMultilevel"/>
    <w:tmpl w:val="822A00A4"/>
    <w:lvl w:ilvl="0" w:tplc="08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81A0D"/>
    <w:multiLevelType w:val="hybridMultilevel"/>
    <w:tmpl w:val="15A6C5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406694">
    <w:abstractNumId w:val="1"/>
  </w:num>
  <w:num w:numId="2" w16cid:durableId="1520242872">
    <w:abstractNumId w:val="3"/>
  </w:num>
  <w:num w:numId="3" w16cid:durableId="1191409981">
    <w:abstractNumId w:val="6"/>
  </w:num>
  <w:num w:numId="4" w16cid:durableId="529025382">
    <w:abstractNumId w:val="4"/>
  </w:num>
  <w:num w:numId="5" w16cid:durableId="151988684">
    <w:abstractNumId w:val="5"/>
  </w:num>
  <w:num w:numId="6" w16cid:durableId="1848130954">
    <w:abstractNumId w:val="2"/>
  </w:num>
  <w:num w:numId="7" w16cid:durableId="79694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7F"/>
    <w:rsid w:val="0000352C"/>
    <w:rsid w:val="000C4ED1"/>
    <w:rsid w:val="001205A1"/>
    <w:rsid w:val="002560A5"/>
    <w:rsid w:val="00283F0F"/>
    <w:rsid w:val="002877E8"/>
    <w:rsid w:val="002B0D15"/>
    <w:rsid w:val="002E7C4E"/>
    <w:rsid w:val="0031055C"/>
    <w:rsid w:val="00340D9A"/>
    <w:rsid w:val="00371EE1"/>
    <w:rsid w:val="003A798E"/>
    <w:rsid w:val="003F6B5F"/>
    <w:rsid w:val="00413DE8"/>
    <w:rsid w:val="00425A99"/>
    <w:rsid w:val="0054284B"/>
    <w:rsid w:val="00564A22"/>
    <w:rsid w:val="005E6B25"/>
    <w:rsid w:val="005F4F46"/>
    <w:rsid w:val="006C60E6"/>
    <w:rsid w:val="006C65EB"/>
    <w:rsid w:val="007B0740"/>
    <w:rsid w:val="007C1BAB"/>
    <w:rsid w:val="007D1403"/>
    <w:rsid w:val="0080791C"/>
    <w:rsid w:val="00862BD0"/>
    <w:rsid w:val="00904685"/>
    <w:rsid w:val="00A15CF7"/>
    <w:rsid w:val="00A24793"/>
    <w:rsid w:val="00A31A5B"/>
    <w:rsid w:val="00A81248"/>
    <w:rsid w:val="00A84125"/>
    <w:rsid w:val="00BC2754"/>
    <w:rsid w:val="00C42A93"/>
    <w:rsid w:val="00C65F8B"/>
    <w:rsid w:val="00C66528"/>
    <w:rsid w:val="00C66BFC"/>
    <w:rsid w:val="00C673F6"/>
    <w:rsid w:val="00C81A11"/>
    <w:rsid w:val="00C915F0"/>
    <w:rsid w:val="00CF17F1"/>
    <w:rsid w:val="00E35034"/>
    <w:rsid w:val="00EC4AA3"/>
    <w:rsid w:val="00EC7F7C"/>
    <w:rsid w:val="00F6377F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7D63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Prrafodelista">
    <w:name w:val="List Paragraph"/>
    <w:basedOn w:val="Normal"/>
    <w:uiPriority w:val="34"/>
    <w:semiHidden/>
    <w:qFormat/>
    <w:rsid w:val="00CF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</Template>
  <TotalTime>0</TotalTime>
  <Pages>10</Pages>
  <Words>1593</Words>
  <Characters>8763</Characters>
  <Application>Microsoft Office Word</Application>
  <DocSecurity>0</DocSecurity>
  <Lines>73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2023-01-14T18:01:00Z</dcterms:created>
  <dcterms:modified xsi:type="dcterms:W3CDTF">2023-01-19T23:30:00Z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